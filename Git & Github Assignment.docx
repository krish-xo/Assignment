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64B45" w14:textId="77777777" w:rsidR="00CC422A" w:rsidRDefault="002065D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Git &amp; </w:t>
      </w:r>
      <w:proofErr w:type="spellStart"/>
      <w:r>
        <w:rPr>
          <w:b/>
          <w:bCs/>
          <w:sz w:val="28"/>
          <w:szCs w:val="28"/>
          <w:u w:val="single"/>
        </w:rPr>
        <w:t>Github</w:t>
      </w:r>
      <w:proofErr w:type="spellEnd"/>
      <w:r>
        <w:rPr>
          <w:b/>
          <w:bCs/>
          <w:sz w:val="28"/>
          <w:szCs w:val="28"/>
          <w:u w:val="single"/>
        </w:rPr>
        <w:t xml:space="preserve"> Assignment:</w:t>
      </w:r>
    </w:p>
    <w:p w14:paraId="46164B46" w14:textId="77777777" w:rsidR="00CC422A" w:rsidRDefault="00CC422A">
      <w:pPr>
        <w:rPr>
          <w:b/>
          <w:bCs/>
          <w:sz w:val="28"/>
          <w:szCs w:val="28"/>
          <w:u w:val="single"/>
        </w:rPr>
      </w:pPr>
    </w:p>
    <w:p w14:paraId="46164B47" w14:textId="77777777" w:rsidR="00CC422A" w:rsidRDefault="002065D6"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45" wp14:editId="46164B46">
            <wp:extent cx="5731514" cy="3223890"/>
            <wp:effectExtent l="0" t="0" r="2536" b="0"/>
            <wp:docPr id="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47" wp14:editId="46164B48">
            <wp:extent cx="5731514" cy="3223890"/>
            <wp:effectExtent l="0" t="0" r="2536" b="0"/>
            <wp:docPr id="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49" wp14:editId="46164B4A">
            <wp:extent cx="5731514" cy="3223890"/>
            <wp:effectExtent l="0" t="0" r="2536" b="0"/>
            <wp:docPr id="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4B" wp14:editId="46164B4C">
            <wp:extent cx="5731514" cy="3223890"/>
            <wp:effectExtent l="0" t="0" r="2536" b="0"/>
            <wp:docPr id="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4D" wp14:editId="46164B4E">
            <wp:extent cx="5731514" cy="3223890"/>
            <wp:effectExtent l="0" t="0" r="2536" b="0"/>
            <wp:docPr id="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4F" wp14:editId="46164B50">
            <wp:extent cx="5731514" cy="3223890"/>
            <wp:effectExtent l="0" t="0" r="2536" b="0"/>
            <wp:docPr id="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51" wp14:editId="46164B52">
            <wp:extent cx="5731514" cy="3223890"/>
            <wp:effectExtent l="0" t="0" r="2536" b="0"/>
            <wp:docPr id="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53" wp14:editId="46164B54">
            <wp:extent cx="5731514" cy="2701293"/>
            <wp:effectExtent l="0" t="0" r="2536" b="3807"/>
            <wp:docPr id="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7012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55" wp14:editId="46164B56">
            <wp:extent cx="5731514" cy="3223890"/>
            <wp:effectExtent l="0" t="0" r="2536" b="0"/>
            <wp:docPr id="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57" wp14:editId="46164B58">
            <wp:extent cx="5731514" cy="3223890"/>
            <wp:effectExtent l="0" t="0" r="2536" b="0"/>
            <wp:docPr id="1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59" wp14:editId="46164B5A">
            <wp:extent cx="5731514" cy="3223890"/>
            <wp:effectExtent l="0" t="0" r="2536" b="0"/>
            <wp:docPr id="1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5B" wp14:editId="46164B5C">
            <wp:extent cx="5731514" cy="3223890"/>
            <wp:effectExtent l="0" t="0" r="2536" b="0"/>
            <wp:docPr id="1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5D" wp14:editId="46164B5E">
            <wp:extent cx="5731514" cy="3223890"/>
            <wp:effectExtent l="0" t="0" r="2536" b="0"/>
            <wp:docPr id="1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5F" wp14:editId="46164B60">
            <wp:extent cx="5731514" cy="3223890"/>
            <wp:effectExtent l="0" t="0" r="2536" b="0"/>
            <wp:docPr id="1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61" wp14:editId="46164B62">
            <wp:extent cx="5731514" cy="3223890"/>
            <wp:effectExtent l="0" t="0" r="2536" b="0"/>
            <wp:docPr id="1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63" wp14:editId="46164B64">
            <wp:extent cx="5731514" cy="3223890"/>
            <wp:effectExtent l="0" t="0" r="2536" b="0"/>
            <wp:docPr id="1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65" wp14:editId="46164B66">
            <wp:extent cx="5731514" cy="3223890"/>
            <wp:effectExtent l="0" t="0" r="2536" b="0"/>
            <wp:docPr id="1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67" wp14:editId="46164B68">
            <wp:extent cx="5731514" cy="3223890"/>
            <wp:effectExtent l="0" t="0" r="2536" b="0"/>
            <wp:docPr id="1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69" wp14:editId="46164B6A">
            <wp:extent cx="5731514" cy="3223890"/>
            <wp:effectExtent l="0" t="0" r="2536" b="0"/>
            <wp:docPr id="1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6B" wp14:editId="46164B6C">
            <wp:extent cx="5731514" cy="3223890"/>
            <wp:effectExtent l="0" t="0" r="2536" b="0"/>
            <wp:docPr id="20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6D" wp14:editId="46164B6E">
            <wp:extent cx="5731514" cy="3223890"/>
            <wp:effectExtent l="0" t="0" r="2536" b="0"/>
            <wp:docPr id="21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6164B6F" wp14:editId="46164B70">
            <wp:extent cx="5731514" cy="3223890"/>
            <wp:effectExtent l="0" t="0" r="2536" b="0"/>
            <wp:docPr id="22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164B71" wp14:editId="46164B72">
            <wp:extent cx="5731514" cy="3223890"/>
            <wp:effectExtent l="0" t="0" r="2536" b="0"/>
            <wp:docPr id="23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CC422A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164B77" w14:textId="77777777" w:rsidR="00000000" w:rsidRDefault="002065D6">
      <w:pPr>
        <w:spacing w:after="0" w:line="240" w:lineRule="auto"/>
      </w:pPr>
      <w:r>
        <w:separator/>
      </w:r>
    </w:p>
  </w:endnote>
  <w:endnote w:type="continuationSeparator" w:id="0">
    <w:p w14:paraId="46164B79" w14:textId="77777777" w:rsidR="00000000" w:rsidRDefault="002065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64B73" w14:textId="77777777" w:rsidR="00000000" w:rsidRDefault="002065D6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46164B75" w14:textId="77777777" w:rsidR="00000000" w:rsidRDefault="002065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CC422A"/>
    <w:rsid w:val="002065D6"/>
    <w:rsid w:val="00CC4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64B45"/>
  <w15:docId w15:val="{B4E4C711-4223-4627-96EB-4FCD41139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Krishna</dc:creator>
  <dc:description/>
  <cp:lastModifiedBy>Murali Krishna</cp:lastModifiedBy>
  <cp:revision>2</cp:revision>
  <dcterms:created xsi:type="dcterms:W3CDTF">2021-11-11T12:38:00Z</dcterms:created>
  <dcterms:modified xsi:type="dcterms:W3CDTF">2021-11-11T12:38:00Z</dcterms:modified>
</cp:coreProperties>
</file>